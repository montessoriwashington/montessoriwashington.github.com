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88" w:rsidRDefault="008F7896" w:rsidP="008C4088">
      <w:pPr>
        <w:pStyle w:val="Heading1"/>
        <w:rPr>
          <w:color w:val="FFFEFD" w:themeColor="accent6" w:themeTint="02"/>
          <w:spacing w:val="10"/>
          <w:sz w:val="96"/>
          <w:szCs w:val="96"/>
          <w14:glow w14:rad="53098">
            <w14:schemeClr w14:val="accent6">
              <w14:alpha w14:val="70000"/>
              <w14:satMod w14:val="180000"/>
            </w14:schemeClr>
          </w14:glow>
          <w14:shadow w14:blurRad="0" w14:dist="0" w14:dir="0" w14:sx="0" w14:sy="0" w14:kx="0" w14:ky="0" w14:algn="none">
            <w14:srgbClr w14:val="000000"/>
          </w14:shad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A8220F">
        <w:rPr>
          <w:noProof/>
          <w:color w:val="F79646" w:themeColor="accent6"/>
          <w:spacing w:val="10"/>
          <w:sz w:val="32"/>
          <w:szCs w:val="32"/>
          <w:lang w:eastAsia="en-US"/>
        </w:rPr>
        <w:drawing>
          <wp:anchor distT="0" distB="0" distL="114300" distR="114300" simplePos="0" relativeHeight="251663871" behindDoc="1" locked="0" layoutInCell="1" allowOverlap="1" wp14:anchorId="084161C2" wp14:editId="4F4FF4B7">
            <wp:simplePos x="0" y="0"/>
            <wp:positionH relativeFrom="column">
              <wp:posOffset>-216535</wp:posOffset>
            </wp:positionH>
            <wp:positionV relativeFrom="paragraph">
              <wp:posOffset>-196850</wp:posOffset>
            </wp:positionV>
            <wp:extent cx="3378200" cy="144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W_biglogo_transparen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5" behindDoc="1" locked="0" layoutInCell="1" allowOverlap="1" wp14:anchorId="04FB8F3F" wp14:editId="41B32141">
                <wp:simplePos x="0" y="0"/>
                <wp:positionH relativeFrom="column">
                  <wp:posOffset>3223260</wp:posOffset>
                </wp:positionH>
                <wp:positionV relativeFrom="paragraph">
                  <wp:posOffset>273685</wp:posOffset>
                </wp:positionV>
                <wp:extent cx="2682240" cy="2780030"/>
                <wp:effectExtent l="57150" t="0" r="0" b="13462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0720">
                          <a:off x="0" y="0"/>
                          <a:ext cx="2682240" cy="278003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1" o:spid="_x0000_s1026" style="position:absolute;margin-left:253.8pt;margin-top:21.55pt;width:211.2pt;height:218.9pt;rotation:-731032fd;z-index:-251651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2240,278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" path="m3,1061874r1024527,8l1341120,r316590,1061882l2682237,1061874r-828864,656272l2169976,2780023,1341120,2123739,512264,2780023,828867,1718146,3,1061874xe" fillcolor="#b8cce4 [1300]" stroked="f" strokeweight="1pt">
                <v:stroke joinstyle="miter"/>
                <v:path arrowok="t" o:connecttype="custom" o:connectlocs="3,1061874;1024530,1061882;1341120,0;1657710,1061882;2682237,1061874;1853373,1718146;2169976,2780023;1341120,2123739;512264,2780023;828867,1718146;3,1061874" o:connectangles="0,0,0,0,0,0,0,0,0,0,0"/>
              </v:shape>
            </w:pict>
          </mc:Fallback>
        </mc:AlternateContent>
      </w:r>
      <w:r w:rsidR="00A822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F8B64" wp14:editId="3F632776">
                <wp:simplePos x="0" y="0"/>
                <wp:positionH relativeFrom="column">
                  <wp:posOffset>474980</wp:posOffset>
                </wp:positionH>
                <wp:positionV relativeFrom="paragraph">
                  <wp:posOffset>-202565</wp:posOffset>
                </wp:positionV>
                <wp:extent cx="5367020" cy="866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4088" w:rsidRPr="00A8220F" w:rsidRDefault="008C4088" w:rsidP="008C4088">
                            <w:pPr>
                              <w:pStyle w:val="Heading1"/>
                              <w:rPr>
                                <w:color w:val="F79646" w:themeColor="accent6"/>
                                <w:sz w:val="9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8220F">
                              <w:rPr>
                                <w:color w:val="F79646" w:themeColor="accent6"/>
                                <w:sz w:val="9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Summer Camp!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4pt;margin-top:-15.95pt;width:422.6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" filled="f" stroked="f">
                <v:textbox>
                  <w:txbxContent>
                    <w:p w:rsidR="008C4088" w:rsidRPr="00A8220F" w:rsidRDefault="008C4088" w:rsidP="008C4088">
                      <w:pPr>
                        <w:pStyle w:val="Heading1"/>
                        <w:rPr>
                          <w:color w:val="F79646" w:themeColor="accent6"/>
                          <w:sz w:val="96"/>
                          <w:szCs w:val="96"/>
                          <w14:glow w14:rad="0">
                            <w14:srgbClr w14:val="000000"/>
                          </w14:glow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A8220F">
                        <w:rPr>
                          <w:color w:val="F79646" w:themeColor="accent6"/>
                          <w:sz w:val="96"/>
                          <w:szCs w:val="96"/>
                          <w14:glow w14:rad="0">
                            <w14:srgbClr w14:val="000000"/>
                          </w14:glow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Summer Camp!</w:t>
                      </w:r>
                    </w:p>
                  </w:txbxContent>
                </v:textbox>
              </v:shape>
            </w:pict>
          </mc:Fallback>
        </mc:AlternateContent>
      </w:r>
      <w:r w:rsidR="008C4088" w:rsidRPr="008C4088">
        <w:rPr>
          <w:noProof/>
          <w:color w:val="FFFEFD" w:themeColor="accent6" w:themeTint="02"/>
          <w:spacing w:val="10"/>
          <w:sz w:val="96"/>
          <w:szCs w:val="96"/>
          <w:lang w:eastAsia="en-US"/>
          <w14:glow w14:rad="53098">
            <w14:schemeClr w14:val="accent6">
              <w14:alpha w14:val="70000"/>
              <w14:satMod w14:val="180000"/>
            </w14:schemeClr>
          </w14:glow>
          <w14:shadow w14:blurRad="0" w14:dist="0" w14:dir="0" w14:sx="0" w14:sy="0" w14:kx="0" w14:ky="0" w14:algn="none">
            <w14:srgbClr w14:val="000000"/>
          </w14:shad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6C5D8493" wp14:editId="5AB3FD67">
            <wp:simplePos x="0" y="0"/>
            <wp:positionH relativeFrom="page">
              <wp:posOffset>356260</wp:posOffset>
            </wp:positionH>
            <wp:positionV relativeFrom="page">
              <wp:posOffset>570016</wp:posOffset>
            </wp:positionV>
            <wp:extent cx="6858000" cy="8872855"/>
            <wp:effectExtent l="114300" t="114300" r="114300" b="118745"/>
            <wp:wrapNone/>
            <wp:docPr id="2" name="Picture 2" descr="Graphic background with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tforget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088" w:rsidRDefault="008C4088" w:rsidP="008C4088"/>
    <w:p w:rsidR="008C4088" w:rsidRDefault="008C4088" w:rsidP="008C4088"/>
    <w:p w:rsidR="008C4088" w:rsidRDefault="008C4088" w:rsidP="008C4088"/>
    <w:p w:rsidR="00C64FBB" w:rsidRDefault="00C64FBB" w:rsidP="00C64FBB">
      <w:pPr>
        <w:ind w:left="720"/>
        <w:rPr>
          <w:b/>
          <w:i/>
          <w:color w:val="365F91" w:themeColor="accent1" w:themeShade="BF"/>
          <w:sz w:val="32"/>
          <w:szCs w:val="32"/>
        </w:rPr>
      </w:pPr>
    </w:p>
    <w:p w:rsidR="008C4088" w:rsidRPr="00C64FBB" w:rsidRDefault="008C4088" w:rsidP="00C64FBB">
      <w:pPr>
        <w:ind w:left="720"/>
        <w:rPr>
          <w:b/>
          <w:i/>
          <w:color w:val="365F91" w:themeColor="accent1" w:themeShade="BF"/>
          <w:sz w:val="32"/>
          <w:szCs w:val="32"/>
        </w:rPr>
      </w:pPr>
      <w:r w:rsidRPr="00C64FBB">
        <w:rPr>
          <w:b/>
          <w:i/>
          <w:color w:val="365F91" w:themeColor="accent1" w:themeShade="BF"/>
          <w:sz w:val="32"/>
          <w:szCs w:val="32"/>
        </w:rPr>
        <w:t>Dates: 3 June – 16 August 2013</w:t>
      </w:r>
    </w:p>
    <w:p w:rsidR="008C4088" w:rsidRPr="00C64FBB" w:rsidRDefault="008C4088" w:rsidP="00C64FBB">
      <w:pPr>
        <w:ind w:left="720"/>
        <w:rPr>
          <w:b/>
          <w:i/>
          <w:color w:val="365F91" w:themeColor="accent1" w:themeShade="BF"/>
          <w:sz w:val="32"/>
          <w:szCs w:val="32"/>
        </w:rPr>
      </w:pPr>
      <w:r w:rsidRPr="00C64FBB">
        <w:rPr>
          <w:b/>
          <w:i/>
          <w:color w:val="365F91" w:themeColor="accent1" w:themeShade="BF"/>
          <w:sz w:val="32"/>
          <w:szCs w:val="32"/>
        </w:rPr>
        <w:t>Morning Session: 9-12pm</w:t>
      </w:r>
    </w:p>
    <w:p w:rsidR="008C4088" w:rsidRPr="00C64FBB" w:rsidRDefault="00C811F7" w:rsidP="00C64FBB">
      <w:pPr>
        <w:ind w:left="720"/>
        <w:rPr>
          <w:i/>
          <w:color w:val="365F91" w:themeColor="accent1" w:themeShade="BF"/>
          <w:sz w:val="32"/>
          <w:szCs w:val="32"/>
        </w:rPr>
      </w:pPr>
      <w:r w:rsidRPr="00C64FBB">
        <w:rPr>
          <w:b/>
          <w:i/>
          <w:color w:val="365F91" w:themeColor="accent1" w:themeShade="BF"/>
          <w:sz w:val="32"/>
          <w:szCs w:val="32"/>
        </w:rPr>
        <w:t>Full Session:</w:t>
      </w:r>
      <w:r w:rsidR="008C4088" w:rsidRPr="00C64FBB">
        <w:rPr>
          <w:b/>
          <w:i/>
          <w:color w:val="365F91" w:themeColor="accent1" w:themeShade="BF"/>
          <w:sz w:val="32"/>
          <w:szCs w:val="32"/>
        </w:rPr>
        <w:t xml:space="preserve"> 9-3pm</w:t>
      </w:r>
    </w:p>
    <w:p w:rsidR="00C811F7" w:rsidRDefault="00487496" w:rsidP="00C64FBB">
      <w:pPr>
        <w:ind w:left="720"/>
        <w:rPr>
          <w:b/>
          <w:color w:val="365F91" w:themeColor="accent1" w:themeShade="BF"/>
          <w:sz w:val="36"/>
          <w:szCs w:val="36"/>
        </w:rPr>
      </w:pPr>
      <w:r>
        <w:rPr>
          <w:b/>
          <w:i/>
          <w:color w:val="365F91" w:themeColor="accent1" w:themeShade="BF"/>
          <w:sz w:val="32"/>
          <w:szCs w:val="32"/>
        </w:rPr>
        <w:t xml:space="preserve">Ages: 2-6 </w:t>
      </w:r>
      <w:r w:rsidR="00C811F7" w:rsidRPr="00C64FBB">
        <w:rPr>
          <w:b/>
          <w:i/>
          <w:color w:val="365F91" w:themeColor="accent1" w:themeShade="BF"/>
          <w:sz w:val="32"/>
          <w:szCs w:val="32"/>
        </w:rPr>
        <w:t>years</w:t>
      </w:r>
    </w:p>
    <w:p w:rsidR="00A8220F" w:rsidRDefault="00A8220F" w:rsidP="00A8220F">
      <w:pPr>
        <w:pStyle w:val="ListParagraph"/>
        <w:rPr>
          <w:b/>
          <w:color w:val="365F91" w:themeColor="accent1" w:themeShade="BF"/>
          <w:sz w:val="36"/>
          <w:szCs w:val="36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1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2-6: Let’s Get Acquainted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making friendship bracelets, group art projects</w:t>
      </w:r>
      <w:r>
        <w:rPr>
          <w:rFonts w:ascii="Candara-Italic" w:hAnsi="Candara-Italic" w:cs="Candara-Italic"/>
          <w:i/>
          <w:iCs/>
          <w:color w:val="000000"/>
          <w:sz w:val="24"/>
          <w:szCs w:val="24"/>
        </w:rPr>
        <w:t>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2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9-13: Jungle Safari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exploring animals and birds that live in the jungle, jungle theme art projects and a field trip to the zoo!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3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16-20: Digging for Dinosaurs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exploring the world of dinosaurs, fun dinosaur digs and dinosaur art!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4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23-27: Water Fun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a water balloon toss, water games, water table activities, sprinklers, water-based art projects!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5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June 30-July 3: Outdoor Fun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nature walks, scavenger hunts, camping activities, picnics and nature-themed art projects!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6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7-11: Let’s get cooking</w:t>
      </w:r>
    </w:p>
    <w:p w:rsidR="008F7896" w:rsidRDefault="00C64FBB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 w:rsidRPr="008C4088">
        <w:rPr>
          <w:noProof/>
          <w:color w:val="FFFEFD" w:themeColor="accent6" w:themeTint="02"/>
          <w:spacing w:val="10"/>
          <w:sz w:val="96"/>
          <w:szCs w:val="96"/>
          <w:lang w:eastAsia="en-US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6943" behindDoc="1" locked="0" layoutInCell="1" allowOverlap="1" wp14:anchorId="77068DB5" wp14:editId="5177525D">
            <wp:simplePos x="0" y="0"/>
            <wp:positionH relativeFrom="page">
              <wp:posOffset>508635</wp:posOffset>
            </wp:positionH>
            <wp:positionV relativeFrom="page">
              <wp:posOffset>721995</wp:posOffset>
            </wp:positionV>
            <wp:extent cx="6858000" cy="8872855"/>
            <wp:effectExtent l="114300" t="114300" r="114300" b="118745"/>
            <wp:wrapNone/>
            <wp:docPr id="3" name="Picture 3" descr="Graphic background with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tforget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rgbClr val="C0504D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896">
        <w:rPr>
          <w:rFonts w:ascii="Candara" w:hAnsi="Candara" w:cs="Candara"/>
          <w:color w:val="000000"/>
          <w:sz w:val="24"/>
          <w:szCs w:val="24"/>
        </w:rPr>
        <w:t>Activities include tasting, smelling, and feeling the different ingredients as we make quesadillas, cookies, bread, Ice-cream and a cake!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7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14-18: Multicultural Art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 xml:space="preserve">Activities include making cool multicultural creations as they learn about the world around them. 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8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21-25: Summer Science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 xml:space="preserve">Activities include experiments with colors, water, air, ice and much </w:t>
      </w:r>
      <w:proofErr w:type="spellStart"/>
      <w:r>
        <w:rPr>
          <w:rFonts w:ascii="Candara" w:hAnsi="Candara" w:cs="Candara"/>
          <w:color w:val="000000"/>
          <w:sz w:val="24"/>
          <w:szCs w:val="24"/>
        </w:rPr>
        <w:t>much</w:t>
      </w:r>
      <w:proofErr w:type="spellEnd"/>
      <w:r>
        <w:rPr>
          <w:rFonts w:ascii="Candara" w:hAnsi="Candara" w:cs="Candara"/>
          <w:color w:val="000000"/>
          <w:sz w:val="24"/>
          <w:szCs w:val="24"/>
        </w:rPr>
        <w:t xml:space="preserve"> more!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9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July</w:t>
      </w:r>
      <w:r w:rsidR="00C64FBB"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 xml:space="preserve"> </w:t>
      </w: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28- August 1: Recycled Art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transforming items from home into beautiful art; the children will be amazed at the transformation from trash to treasure!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Italic" w:hAnsi="Candara-Italic" w:cs="Candara-Italic"/>
          <w:i/>
          <w:iCs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10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000000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August 4-8: Summer Olympics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  <w:r>
        <w:rPr>
          <w:rFonts w:ascii="Candara" w:hAnsi="Candara" w:cs="Candara"/>
          <w:color w:val="000000"/>
          <w:sz w:val="24"/>
          <w:szCs w:val="24"/>
        </w:rPr>
        <w:t>Activities include egg toss, bag race, lime and spoon race, tug of war!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 w:cs="Candara"/>
          <w:color w:val="000000"/>
          <w:sz w:val="24"/>
          <w:szCs w:val="24"/>
        </w:rPr>
      </w:pP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Week 11</w:t>
      </w:r>
    </w:p>
    <w:p w:rsidR="008F7896" w:rsidRDefault="008F7896" w:rsidP="008F7896">
      <w:pPr>
        <w:autoSpaceDE w:val="0"/>
        <w:autoSpaceDN w:val="0"/>
        <w:adjustRightInd w:val="0"/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</w:pPr>
      <w:r>
        <w:rPr>
          <w:rFonts w:ascii="Candara-Bold" w:hAnsi="Candara-Bold" w:cs="Candara-Bold"/>
          <w:b/>
          <w:bCs/>
          <w:color w:val="1F497D" w:themeColor="text2"/>
          <w:sz w:val="34"/>
          <w:szCs w:val="34"/>
        </w:rPr>
        <w:t>August 11-15: Under the Big Top</w:t>
      </w:r>
    </w:p>
    <w:p w:rsidR="008F7896" w:rsidRDefault="008F7896" w:rsidP="008F7896">
      <w:pPr>
        <w:autoSpaceDE w:val="0"/>
        <w:autoSpaceDN w:val="0"/>
        <w:adjustRightInd w:val="0"/>
        <w:rPr>
          <w:rFonts w:ascii="Candara" w:hAnsi="Candara"/>
          <w:sz w:val="24"/>
          <w:szCs w:val="24"/>
        </w:rPr>
      </w:pPr>
      <w:r>
        <w:rPr>
          <w:rFonts w:ascii="Candara" w:hAnsi="Candara" w:cs="Candara-Bold"/>
          <w:bCs/>
          <w:color w:val="000000"/>
          <w:sz w:val="24"/>
          <w:szCs w:val="24"/>
        </w:rPr>
        <w:t>Activities include clown costumes, face painting, cotton candy, snow cone and circus theme art projects!</w:t>
      </w:r>
    </w:p>
    <w:p w:rsidR="00356ED7" w:rsidRDefault="00356ED7" w:rsidP="00A8220F">
      <w:pPr>
        <w:rPr>
          <w:b/>
          <w:color w:val="365F91" w:themeColor="accent1" w:themeShade="BF"/>
          <w:sz w:val="36"/>
          <w:szCs w:val="36"/>
        </w:rPr>
      </w:pPr>
    </w:p>
    <w:p w:rsidR="00356ED7" w:rsidRDefault="00356ED7" w:rsidP="00356ED7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487496" w:rsidRDefault="00487496" w:rsidP="007D6153">
      <w:pPr>
        <w:jc w:val="center"/>
        <w:rPr>
          <w:b/>
          <w:color w:val="365F91" w:themeColor="accent1" w:themeShade="BF"/>
          <w:sz w:val="32"/>
          <w:szCs w:val="32"/>
        </w:rPr>
      </w:pPr>
    </w:p>
    <w:p w:rsidR="00A8220F" w:rsidRPr="00A8220F" w:rsidRDefault="00A8220F" w:rsidP="00487496">
      <w:pPr>
        <w:jc w:val="center"/>
        <w:rPr>
          <w:b/>
          <w:color w:val="365F91" w:themeColor="accent1" w:themeShade="BF"/>
          <w:sz w:val="32"/>
          <w:szCs w:val="32"/>
        </w:rPr>
      </w:pPr>
      <w:r w:rsidRPr="00A8220F">
        <w:rPr>
          <w:b/>
          <w:color w:val="365F91" w:themeColor="accent1" w:themeShade="BF"/>
          <w:sz w:val="32"/>
          <w:szCs w:val="32"/>
        </w:rPr>
        <w:t>Please contact the school</w:t>
      </w:r>
      <w:r w:rsidR="00487496">
        <w:rPr>
          <w:b/>
          <w:color w:val="365F91" w:themeColor="accent1" w:themeShade="BF"/>
          <w:sz w:val="32"/>
          <w:szCs w:val="32"/>
        </w:rPr>
        <w:t xml:space="preserve"> f</w:t>
      </w:r>
      <w:r w:rsidRPr="00A8220F">
        <w:rPr>
          <w:b/>
          <w:color w:val="365F91" w:themeColor="accent1" w:themeShade="BF"/>
          <w:sz w:val="32"/>
          <w:szCs w:val="32"/>
        </w:rPr>
        <w:t>or more information:</w:t>
      </w:r>
    </w:p>
    <w:p w:rsidR="00A8220F" w:rsidRPr="00A8220F" w:rsidRDefault="00A8220F" w:rsidP="00356ED7">
      <w:pPr>
        <w:pStyle w:val="ListParagraph"/>
        <w:jc w:val="center"/>
        <w:rPr>
          <w:b/>
          <w:color w:val="365F91" w:themeColor="accent1" w:themeShade="BF"/>
          <w:sz w:val="32"/>
          <w:szCs w:val="32"/>
        </w:rPr>
      </w:pPr>
      <w:r w:rsidRPr="00A8220F">
        <w:rPr>
          <w:b/>
          <w:color w:val="365F91" w:themeColor="accent1" w:themeShade="BF"/>
          <w:sz w:val="32"/>
          <w:szCs w:val="32"/>
        </w:rPr>
        <w:t>4380 MacArthur Blvd NW, 2</w:t>
      </w:r>
      <w:r w:rsidRPr="00A8220F">
        <w:rPr>
          <w:b/>
          <w:color w:val="365F91" w:themeColor="accent1" w:themeShade="BF"/>
          <w:sz w:val="32"/>
          <w:szCs w:val="32"/>
          <w:vertAlign w:val="superscript"/>
        </w:rPr>
        <w:t>nd</w:t>
      </w:r>
      <w:r w:rsidRPr="00A8220F">
        <w:rPr>
          <w:b/>
          <w:color w:val="365F91" w:themeColor="accent1" w:themeShade="BF"/>
          <w:sz w:val="32"/>
          <w:szCs w:val="32"/>
        </w:rPr>
        <w:t xml:space="preserve"> Floor</w:t>
      </w:r>
    </w:p>
    <w:p w:rsidR="00C811F7" w:rsidRPr="00C811F7" w:rsidRDefault="00356ED7" w:rsidP="00487496">
      <w:pPr>
        <w:pStyle w:val="ListParagraph"/>
        <w:jc w:val="center"/>
        <w:rPr>
          <w:b/>
          <w:sz w:val="24"/>
          <w:szCs w:val="24"/>
        </w:rPr>
      </w:pPr>
      <w:r>
        <w:rPr>
          <w:b/>
          <w:color w:val="365F91" w:themeColor="accent1" w:themeShade="BF"/>
          <w:sz w:val="32"/>
          <w:szCs w:val="32"/>
        </w:rPr>
        <w:t>202-338-1557</w:t>
      </w:r>
      <w:bookmarkStart w:id="0" w:name="_GoBack"/>
      <w:bookmarkEnd w:id="0"/>
    </w:p>
    <w:sectPr w:rsidR="00C811F7" w:rsidRPr="00C811F7" w:rsidSect="008C4088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A8" w:rsidRDefault="004915A8">
      <w:r>
        <w:separator/>
      </w:r>
    </w:p>
  </w:endnote>
  <w:endnote w:type="continuationSeparator" w:id="0">
    <w:p w:rsidR="004915A8" w:rsidRDefault="0049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A8" w:rsidRDefault="004915A8">
      <w:r>
        <w:separator/>
      </w:r>
    </w:p>
  </w:footnote>
  <w:footnote w:type="continuationSeparator" w:id="0">
    <w:p w:rsidR="004915A8" w:rsidRDefault="0049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4C05"/>
    <w:multiLevelType w:val="hybridMultilevel"/>
    <w:tmpl w:val="22C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D24A8"/>
    <w:multiLevelType w:val="hybridMultilevel"/>
    <w:tmpl w:val="58E4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6E39"/>
    <w:multiLevelType w:val="hybridMultilevel"/>
    <w:tmpl w:val="AA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88"/>
    <w:rsid w:val="00074EA3"/>
    <w:rsid w:val="00144D90"/>
    <w:rsid w:val="001D1C02"/>
    <w:rsid w:val="0023567A"/>
    <w:rsid w:val="00356ED7"/>
    <w:rsid w:val="00413676"/>
    <w:rsid w:val="00487496"/>
    <w:rsid w:val="004915A8"/>
    <w:rsid w:val="004F5805"/>
    <w:rsid w:val="007D0F94"/>
    <w:rsid w:val="007D6153"/>
    <w:rsid w:val="008C4088"/>
    <w:rsid w:val="008F7896"/>
    <w:rsid w:val="00A813DE"/>
    <w:rsid w:val="00A8220F"/>
    <w:rsid w:val="00C64FBB"/>
    <w:rsid w:val="00C811F7"/>
    <w:rsid w:val="00F4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qFormat/>
    <w:pPr>
      <w:contextualSpacing/>
      <w:jc w:val="center"/>
      <w:outlineLvl w:val="0"/>
    </w:pPr>
    <w:rPr>
      <w:rFonts w:asciiTheme="majorHAnsi" w:eastAsiaTheme="majorEastAsia" w:hAnsiTheme="majorHAnsi" w:cstheme="majorBidi"/>
      <w:b/>
      <w:bCs/>
      <w:outline/>
      <w:color w:val="C0504D" w:themeColor="accent2"/>
      <w:sz w:val="144"/>
      <w:szCs w:val="144"/>
      <w14:glow w14:rad="63500">
        <w14:schemeClr w14:val="accent2">
          <w14:alpha w14:val="60000"/>
          <w14:satMod w14:val="175000"/>
        </w14:schemeClr>
      </w14:glow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74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qFormat/>
    <w:pPr>
      <w:contextualSpacing/>
      <w:jc w:val="center"/>
      <w:outlineLvl w:val="0"/>
    </w:pPr>
    <w:rPr>
      <w:rFonts w:asciiTheme="majorHAnsi" w:eastAsiaTheme="majorEastAsia" w:hAnsiTheme="majorHAnsi" w:cstheme="majorBidi"/>
      <w:b/>
      <w:bCs/>
      <w:outline/>
      <w:color w:val="C0504D" w:themeColor="accent2"/>
      <w:sz w:val="144"/>
      <w:szCs w:val="144"/>
      <w14:glow w14:rad="63500">
        <w14:schemeClr w14:val="accent2">
          <w14:alpha w14:val="60000"/>
          <w14:satMod w14:val="175000"/>
        </w14:schemeClr>
      </w14:glow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7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Documents%20and%20Settings\USER\My%20Documents\Downloads\TS103463060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6BBE3-397C-4BA6-8CC7-656813382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B3E5C-A072-4BA1-B4EA-72B8A08B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TS103463060.dotx</Template>
  <TotalTime>16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Mark</cp:lastModifiedBy>
  <cp:revision>4</cp:revision>
  <cp:lastPrinted>2013-01-14T21:43:00Z</cp:lastPrinted>
  <dcterms:created xsi:type="dcterms:W3CDTF">2014-01-18T14:52:00Z</dcterms:created>
  <dcterms:modified xsi:type="dcterms:W3CDTF">2014-01-18T15:07:00Z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TC034630609991</vt:lpwstr>
  </property>
</Properties>
</file>